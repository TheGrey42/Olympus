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6734C" w14:textId="0C76266A" w:rsidR="00E00FEB" w:rsidRDefault="00E00FEB" w:rsidP="00AF4965">
      <w:pPr>
        <w:pStyle w:val="Title"/>
        <w:rPr>
          <w:b/>
          <w:bCs/>
          <w:color w:val="0D0D0D" w:themeColor="text1" w:themeTint="F2"/>
        </w:rPr>
      </w:pPr>
    </w:p>
    <w:p w14:paraId="7C521C6C" w14:textId="77777777" w:rsidR="00394A6D" w:rsidRDefault="00732B17">
      <w:pPr>
        <w:pStyle w:val="Title"/>
      </w:pPr>
      <w:sdt>
        <w:sdtPr>
          <w:alias w:val="Enter your name:"/>
          <w:tag w:val=""/>
          <w:id w:val="-328297061"/>
          <w:placeholder>
            <w:docPart w:val="88F7789860DB4BB088657D6FF4366F6A"/>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851A4">
            <w:t>Dawson Paul Godby</w:t>
          </w:r>
        </w:sdtContent>
      </w:sdt>
    </w:p>
    <w:p w14:paraId="75195810" w14:textId="1BFC0F73" w:rsidR="00394A6D" w:rsidRDefault="00CB5C6D">
      <w:r>
        <w:t>1435 Nicholasville Rd</w:t>
      </w:r>
      <w:r w:rsidR="009851A4">
        <w:t xml:space="preserve"> APT </w:t>
      </w:r>
      <w:r>
        <w:t>1221</w:t>
      </w:r>
      <w:r w:rsidR="00CC75DB">
        <w:t xml:space="preserve">, </w:t>
      </w:r>
      <w:r w:rsidR="009851A4">
        <w:t>Lexington, KY 405</w:t>
      </w:r>
      <w:r>
        <w:t>03</w:t>
      </w:r>
      <w:r w:rsidR="007D00B3">
        <w:t> | </w:t>
      </w:r>
      <w:r w:rsidR="009851A4">
        <w:t>(270)585-4142</w:t>
      </w:r>
      <w:r w:rsidR="007D00B3">
        <w:t> | </w:t>
      </w:r>
      <w:r w:rsidR="009851A4">
        <w:t>dpgo223@g.uky.edu</w:t>
      </w:r>
    </w:p>
    <w:sdt>
      <w:sdtPr>
        <w:alias w:val="Education:"/>
        <w:tag w:val="Education:"/>
        <w:id w:val="1513793667"/>
        <w:placeholder>
          <w:docPart w:val="78968E876AF645AB80589316E4B78A9A"/>
        </w:placeholder>
        <w:temporary/>
        <w:showingPlcHdr/>
        <w15:appearance w15:val="hidden"/>
      </w:sdtPr>
      <w:sdtEndPr/>
      <w:sdtContent>
        <w:p w14:paraId="54911F50" w14:textId="77777777" w:rsidR="00394A6D" w:rsidRDefault="007D00B3">
          <w:pPr>
            <w:pStyle w:val="Heading1"/>
          </w:pPr>
          <w:r>
            <w:t>Education</w:t>
          </w:r>
        </w:p>
      </w:sdtContent>
    </w:sdt>
    <w:p w14:paraId="5E6B33D3" w14:textId="77777777" w:rsidR="00394A6D" w:rsidRDefault="00284554">
      <w:pPr>
        <w:pStyle w:val="Heading2"/>
      </w:pPr>
      <w:r>
        <w:t>BACHELOR OF SCIENCE</w:t>
      </w:r>
      <w:r w:rsidR="007D00B3">
        <w:t> | </w:t>
      </w:r>
      <w:r>
        <w:t>In Progress</w:t>
      </w:r>
      <w:r w:rsidR="007D00B3">
        <w:t> | </w:t>
      </w:r>
      <w:r>
        <w:t>University of Kentucky</w:t>
      </w:r>
    </w:p>
    <w:p w14:paraId="51B017D8" w14:textId="77777777" w:rsidR="00394A6D" w:rsidRDefault="00732B17" w:rsidP="008916B6">
      <w:pPr>
        <w:pStyle w:val="ListBullet"/>
        <w:numPr>
          <w:ilvl w:val="0"/>
          <w:numId w:val="18"/>
        </w:numPr>
      </w:pPr>
      <w:sdt>
        <w:sdtPr>
          <w:alias w:val="Major:"/>
          <w:tag w:val="Major:"/>
          <w:id w:val="673618560"/>
          <w:placeholder>
            <w:docPart w:val="AA8DAFCD136B4A0FB7621CCE88C3E9D4"/>
          </w:placeholder>
          <w:temporary/>
          <w:showingPlcHdr/>
          <w15:appearance w15:val="hidden"/>
        </w:sdtPr>
        <w:sdtEndPr/>
        <w:sdtContent>
          <w:r w:rsidR="00D33143">
            <w:t>Major</w:t>
          </w:r>
        </w:sdtContent>
      </w:sdt>
      <w:r w:rsidR="007D00B3">
        <w:t xml:space="preserve">: </w:t>
      </w:r>
      <w:r w:rsidR="00284554">
        <w:t>Computer Science</w:t>
      </w:r>
    </w:p>
    <w:p w14:paraId="6B8F8C69" w14:textId="77777777" w:rsidR="00394A6D" w:rsidRDefault="00732B17" w:rsidP="00284554">
      <w:pPr>
        <w:pStyle w:val="ListBullet"/>
      </w:pPr>
      <w:sdt>
        <w:sdtPr>
          <w:alias w:val="Minor:"/>
          <w:tag w:val="Minor:"/>
          <w:id w:val="-1428026952"/>
          <w:placeholder>
            <w:docPart w:val="623653A8108440CF9613B77E31DFBF13"/>
          </w:placeholder>
          <w:temporary/>
          <w:showingPlcHdr/>
          <w15:appearance w15:val="hidden"/>
        </w:sdtPr>
        <w:sdtEndPr/>
        <w:sdtContent>
          <w:r w:rsidR="00D33143">
            <w:t>Minor</w:t>
          </w:r>
        </w:sdtContent>
      </w:sdt>
      <w:r w:rsidR="007D00B3">
        <w:t xml:space="preserve">: </w:t>
      </w:r>
      <w:r w:rsidR="00284554">
        <w:t>Aerospace Studies</w:t>
      </w:r>
    </w:p>
    <w:p w14:paraId="7D0A9B44" w14:textId="77777777" w:rsidR="00394A6D" w:rsidRDefault="00284554" w:rsidP="00284554">
      <w:pPr>
        <w:pStyle w:val="Heading2"/>
      </w:pPr>
      <w:r>
        <w:t>High school diploma</w:t>
      </w:r>
      <w:r w:rsidR="007D00B3">
        <w:t> | </w:t>
      </w:r>
      <w:r>
        <w:t>May 2015</w:t>
      </w:r>
      <w:r w:rsidR="007D00B3">
        <w:t> | </w:t>
      </w:r>
      <w:r>
        <w:t>Russell County high school</w:t>
      </w:r>
    </w:p>
    <w:sdt>
      <w:sdtPr>
        <w:alias w:val="Skills &amp; Abilities:"/>
        <w:tag w:val="Skills &amp; Abilities:"/>
        <w:id w:val="495469907"/>
        <w:placeholder>
          <w:docPart w:val="E8B375D41196405E98B4A91E7BF1840D"/>
        </w:placeholder>
        <w:temporary/>
        <w:showingPlcHdr/>
        <w15:appearance w15:val="hidden"/>
      </w:sdtPr>
      <w:sdtEndPr/>
      <w:sdtContent>
        <w:p w14:paraId="1AF37B1D" w14:textId="77777777" w:rsidR="00394A6D" w:rsidRDefault="007D00B3">
          <w:pPr>
            <w:pStyle w:val="Heading1"/>
          </w:pPr>
          <w:r>
            <w:t>Skills &amp; Abilities</w:t>
          </w:r>
        </w:p>
      </w:sdtContent>
    </w:sdt>
    <w:sdt>
      <w:sdtPr>
        <w:alias w:val="Management:"/>
        <w:tag w:val="Management:"/>
        <w:id w:val="-520701395"/>
        <w:placeholder>
          <w:docPart w:val="2C5E251B71874D068CBAFE6CBBDC1708"/>
        </w:placeholder>
        <w:temporary/>
        <w:showingPlcHdr/>
        <w15:appearance w15:val="hidden"/>
      </w:sdtPr>
      <w:sdtEndPr/>
      <w:sdtContent>
        <w:p w14:paraId="09C6C14F" w14:textId="77777777" w:rsidR="00394A6D" w:rsidRDefault="007D00B3">
          <w:pPr>
            <w:pStyle w:val="Heading2"/>
          </w:pPr>
          <w:r>
            <w:t>Management</w:t>
          </w:r>
        </w:p>
      </w:sdtContent>
    </w:sdt>
    <w:p w14:paraId="28F2A8E6" w14:textId="6905DB71" w:rsidR="00394A6D" w:rsidRDefault="00272CB0">
      <w:pPr>
        <w:pStyle w:val="ListBullet"/>
      </w:pPr>
      <w:r>
        <w:t xml:space="preserve">While working as a shift leader </w:t>
      </w:r>
      <w:r w:rsidR="002853E0">
        <w:t xml:space="preserve">as a server at Cheddars </w:t>
      </w:r>
      <w:r w:rsidR="00445723">
        <w:t xml:space="preserve">I routinely oversaw the </w:t>
      </w:r>
      <w:r w:rsidR="005C2FB7">
        <w:t xml:space="preserve">efforts and side </w:t>
      </w:r>
      <w:r w:rsidR="00B41B3C">
        <w:t>work (</w:t>
      </w:r>
      <w:r w:rsidR="005C2FB7">
        <w:t xml:space="preserve">cleaning kitchen, making small items, cleaning restaurant, etc.) of </w:t>
      </w:r>
      <w:r w:rsidR="00D26FD0">
        <w:t xml:space="preserve">a dozen servers. In UK AFROTC I oversaw over 100 cadets training </w:t>
      </w:r>
      <w:r w:rsidR="00AF22F3">
        <w:t xml:space="preserve">during my time of being the Operations Group Commander ensuring that </w:t>
      </w:r>
      <w:r w:rsidR="0087369D">
        <w:t>they met over 26 training objectives</w:t>
      </w:r>
      <w:r w:rsidR="00B41B3C">
        <w:t>.</w:t>
      </w:r>
    </w:p>
    <w:sdt>
      <w:sdtPr>
        <w:alias w:val="Sales:"/>
        <w:tag w:val="Sales:"/>
        <w:id w:val="-942069497"/>
        <w:placeholder>
          <w:docPart w:val="7996F845B78A49E99E7746961054D332"/>
        </w:placeholder>
        <w:temporary/>
        <w:showingPlcHdr/>
        <w15:appearance w15:val="hidden"/>
      </w:sdtPr>
      <w:sdtEndPr/>
      <w:sdtContent>
        <w:p w14:paraId="0046580D" w14:textId="77777777" w:rsidR="00394A6D" w:rsidRDefault="007D00B3">
          <w:pPr>
            <w:pStyle w:val="Heading2"/>
          </w:pPr>
          <w:r>
            <w:t>Sales</w:t>
          </w:r>
        </w:p>
      </w:sdtContent>
    </w:sdt>
    <w:p w14:paraId="25AC8BB1" w14:textId="25611B1D" w:rsidR="00394A6D" w:rsidRDefault="004D7CBC">
      <w:pPr>
        <w:pStyle w:val="ListBullet"/>
      </w:pPr>
      <w:r>
        <w:t xml:space="preserve">As a server was able to push certain items and specials </w:t>
      </w:r>
      <w:r w:rsidR="00FF1042">
        <w:t xml:space="preserve">in an enthusiastic and </w:t>
      </w:r>
      <w:r w:rsidR="00123643">
        <w:t xml:space="preserve">informed manner </w:t>
      </w:r>
      <w:r w:rsidR="004439A7">
        <w:t>that allowed me to outsell most of my peers</w:t>
      </w:r>
      <w:r w:rsidR="00564DC1">
        <w:t xml:space="preserve">. </w:t>
      </w:r>
    </w:p>
    <w:sdt>
      <w:sdtPr>
        <w:alias w:val="Communication:"/>
        <w:tag w:val="Communication:"/>
        <w:id w:val="1408421060"/>
        <w:placeholder>
          <w:docPart w:val="907CD5C919F94EF8B4852718D341D881"/>
        </w:placeholder>
        <w:temporary/>
        <w:showingPlcHdr/>
        <w15:appearance w15:val="hidden"/>
      </w:sdtPr>
      <w:sdtEndPr/>
      <w:sdtContent>
        <w:p w14:paraId="6777DC24" w14:textId="77777777" w:rsidR="00394A6D" w:rsidRDefault="007D00B3">
          <w:pPr>
            <w:pStyle w:val="Heading2"/>
          </w:pPr>
          <w:r>
            <w:t>Communication</w:t>
          </w:r>
        </w:p>
      </w:sdtContent>
    </w:sdt>
    <w:p w14:paraId="7C454D4E" w14:textId="5C32AC23" w:rsidR="00394A6D" w:rsidRDefault="000F12D8">
      <w:pPr>
        <w:pStyle w:val="ListBullet"/>
      </w:pPr>
      <w:r>
        <w:t xml:space="preserve">While being a server at Cheddars routinely had to convey customer requests and issues to </w:t>
      </w:r>
      <w:r w:rsidR="00073444">
        <w:t xml:space="preserve">other staff and communicate to work </w:t>
      </w:r>
      <w:r w:rsidR="00087B0C">
        <w:t xml:space="preserve">together with other servers and kitchen staff. </w:t>
      </w:r>
      <w:r w:rsidR="001A4FAF">
        <w:t xml:space="preserve">As a Desk Clerk had to communicate resident issues and emergencies to </w:t>
      </w:r>
      <w:r w:rsidR="00654A30">
        <w:t xml:space="preserve">maintenance, </w:t>
      </w:r>
      <w:r w:rsidR="00B163F7">
        <w:t>police, or higher staff depending on what issue have arisen</w:t>
      </w:r>
    </w:p>
    <w:sdt>
      <w:sdtPr>
        <w:alias w:val="Leadership:"/>
        <w:tag w:val="Leadership:"/>
        <w:id w:val="-519467818"/>
        <w:placeholder>
          <w:docPart w:val="45C6FD42A3424960B88B46268B66EA6D"/>
        </w:placeholder>
        <w:temporary/>
        <w:showingPlcHdr/>
        <w15:appearance w15:val="hidden"/>
      </w:sdtPr>
      <w:sdtEndPr/>
      <w:sdtContent>
        <w:p w14:paraId="09B3AFB0" w14:textId="77777777" w:rsidR="00394A6D" w:rsidRDefault="007D00B3">
          <w:pPr>
            <w:pStyle w:val="Heading2"/>
          </w:pPr>
          <w:r>
            <w:t>Leadership</w:t>
          </w:r>
        </w:p>
      </w:sdtContent>
    </w:sdt>
    <w:p w14:paraId="4D679A46" w14:textId="77777777" w:rsidR="00394A6D" w:rsidRDefault="00284554">
      <w:pPr>
        <w:pStyle w:val="ListBullet"/>
      </w:pPr>
      <w:r>
        <w:t>Within working at Cheddars for two months promoted to shift leader and head server for natural leadership skills. Positions of leadership held in AFROTC: Arnold Air Societies Russell E. Dougherty Squadron Commander, Honor Guard Commander, Flight Commander, Initial Military Training Squadron Commander, and Operations Group Commander</w:t>
      </w:r>
    </w:p>
    <w:p w14:paraId="1A965722" w14:textId="77777777" w:rsidR="00F65B23" w:rsidRDefault="00F65B23" w:rsidP="00F65B23">
      <w:pPr>
        <w:pStyle w:val="Heading1"/>
        <w:rPr>
          <w:rFonts w:asciiTheme="minorHAnsi" w:eastAsiaTheme="minorHAnsi" w:hAnsiTheme="minorHAnsi" w:cstheme="minorBidi"/>
          <w:b w:val="0"/>
          <w:color w:val="404040" w:themeColor="text1" w:themeTint="BF"/>
          <w:sz w:val="22"/>
          <w:szCs w:val="22"/>
        </w:rPr>
      </w:pPr>
      <w:r>
        <w:t xml:space="preserve">Accolades </w:t>
      </w:r>
    </w:p>
    <w:p w14:paraId="149975D1" w14:textId="77777777" w:rsidR="00F65B23" w:rsidRDefault="00F65B23" w:rsidP="00F65B23">
      <w:pPr>
        <w:pStyle w:val="ListBullet"/>
      </w:pPr>
      <w:r>
        <w:t>Kentucky Governor Scholar</w:t>
      </w:r>
    </w:p>
    <w:p w14:paraId="5E498AD2" w14:textId="77777777" w:rsidR="00F65B23" w:rsidRDefault="00F65B23" w:rsidP="00F65B23">
      <w:pPr>
        <w:pStyle w:val="ListBullet"/>
      </w:pPr>
      <w:r>
        <w:t>Kentucky Ambassador</w:t>
      </w:r>
    </w:p>
    <w:p w14:paraId="5EE01C8F" w14:textId="176971D9" w:rsidR="00394A6D" w:rsidRDefault="00F65B23" w:rsidP="00C05F42">
      <w:pPr>
        <w:pStyle w:val="ListBullet"/>
      </w:pPr>
      <w:r>
        <w:t xml:space="preserve">Dean’s List of the College of Engineering </w:t>
      </w:r>
      <w:sdt>
        <w:sdtPr>
          <w:alias w:val="Experience:"/>
          <w:tag w:val="Experience:"/>
          <w:id w:val="1494989950"/>
          <w:placeholder>
            <w:docPart w:val="ED091B35A0B14D3B93F9C814B8AB6695"/>
          </w:placeholder>
          <w:temporary/>
          <w:showingPlcHdr/>
          <w15:appearance w15:val="hidden"/>
        </w:sdtPr>
        <w:sdtEndPr/>
        <w:sdtContent>
          <w:r w:rsidR="007D00B3">
            <w:t>Experience</w:t>
          </w:r>
        </w:sdtContent>
      </w:sdt>
    </w:p>
    <w:p w14:paraId="434150B2" w14:textId="77777777" w:rsidR="00C05F42" w:rsidRDefault="00C05F42" w:rsidP="00C05F42">
      <w:pPr>
        <w:pStyle w:val="ListBullet"/>
        <w:numPr>
          <w:ilvl w:val="0"/>
          <w:numId w:val="0"/>
        </w:numPr>
        <w:ind w:left="360"/>
      </w:pPr>
    </w:p>
    <w:p w14:paraId="56B471FD" w14:textId="77777777" w:rsidR="00394A6D" w:rsidRDefault="009851A4">
      <w:pPr>
        <w:pStyle w:val="Heading2"/>
      </w:pPr>
      <w:r>
        <w:t>SAles Associate</w:t>
      </w:r>
      <w:r w:rsidR="007D00B3">
        <w:t> | </w:t>
      </w:r>
      <w:r>
        <w:t>Dollar General</w:t>
      </w:r>
      <w:r w:rsidR="007D00B3">
        <w:t> | </w:t>
      </w:r>
      <w:r>
        <w:t>June 2016</w:t>
      </w:r>
      <w:r w:rsidR="0077621B">
        <w:t xml:space="preserve"> </w:t>
      </w:r>
      <w:r>
        <w:t>–</w:t>
      </w:r>
      <w:r w:rsidR="0077621B">
        <w:t xml:space="preserve"> </w:t>
      </w:r>
      <w:r>
        <w:t>August 2016</w:t>
      </w:r>
    </w:p>
    <w:p w14:paraId="6385E128" w14:textId="77777777" w:rsidR="00394A6D" w:rsidRDefault="00815E32">
      <w:pPr>
        <w:pStyle w:val="ListBullet"/>
      </w:pPr>
      <w:r>
        <w:t xml:space="preserve">Handled customer issues, handled money, cleaned </w:t>
      </w:r>
      <w:r w:rsidR="009C6736">
        <w:t>store, and closed the store.</w:t>
      </w:r>
    </w:p>
    <w:p w14:paraId="221BAB1A" w14:textId="77777777" w:rsidR="00394A6D" w:rsidRDefault="009851A4">
      <w:pPr>
        <w:pStyle w:val="Heading2"/>
      </w:pPr>
      <w:r>
        <w:lastRenderedPageBreak/>
        <w:t>General Labor</w:t>
      </w:r>
      <w:r w:rsidR="007D00B3">
        <w:t> | </w:t>
      </w:r>
      <w:r>
        <w:t>BG drying &amp; Restorations</w:t>
      </w:r>
      <w:r w:rsidR="007D00B3">
        <w:t> | </w:t>
      </w:r>
      <w:r>
        <w:t>December 2008</w:t>
      </w:r>
      <w:r w:rsidR="0077621B">
        <w:t xml:space="preserve"> - </w:t>
      </w:r>
      <w:r>
        <w:t>Present</w:t>
      </w:r>
    </w:p>
    <w:p w14:paraId="1A7FC9AF" w14:textId="77777777" w:rsidR="00D56207" w:rsidRDefault="009C6736" w:rsidP="005E5E55">
      <w:pPr>
        <w:pStyle w:val="ListBullet"/>
        <w:numPr>
          <w:ilvl w:val="0"/>
          <w:numId w:val="19"/>
        </w:numPr>
      </w:pPr>
      <w:r>
        <w:t>Tear out damaged walls and floors, carry and set up industrial dehumidifiers and fans, put down new floors and set up new walls, oversee other workers, organize fan and dehumidifier set up to efficiently cycle air and dry area as fast as possible.</w:t>
      </w:r>
    </w:p>
    <w:p w14:paraId="3368EBC2" w14:textId="77777777" w:rsidR="009851A4" w:rsidRDefault="009851A4" w:rsidP="009851A4">
      <w:pPr>
        <w:pStyle w:val="Heading2"/>
      </w:pPr>
      <w:r>
        <w:t xml:space="preserve">Server | Cheddars | May 2018 </w:t>
      </w:r>
      <w:r w:rsidR="00002B1D">
        <w:t>–</w:t>
      </w:r>
      <w:r>
        <w:t xml:space="preserve"> </w:t>
      </w:r>
      <w:r w:rsidR="00002B1D">
        <w:t>SEPtember 2018</w:t>
      </w:r>
    </w:p>
    <w:p w14:paraId="5B293942" w14:textId="13CE93D9" w:rsidR="009851A4" w:rsidRDefault="009C6736" w:rsidP="009851A4">
      <w:pPr>
        <w:pStyle w:val="ListBullet"/>
        <w:numPr>
          <w:ilvl w:val="0"/>
          <w:numId w:val="19"/>
        </w:numPr>
      </w:pPr>
      <w:r>
        <w:t>Take customer orders, make salads, handle customer complaints, deliver food, clean front of house restaurant, and organize back of house kitchen. Promoted to shift lead and closer where I was in charge of ensuring all of the restaurant was properly set up and cleaned every night and cleaning the kitchen and server line before closing every night. Which I ensured was done to my standards and was awarded the employee of the month for my efforts in making the restaurant the cleanest and most efficient it had been.</w:t>
      </w:r>
    </w:p>
    <w:p w14:paraId="0AF3DAEA" w14:textId="3256AD47" w:rsidR="00D502EF" w:rsidRDefault="00085D02" w:rsidP="00D502EF">
      <w:pPr>
        <w:pStyle w:val="Heading2"/>
      </w:pPr>
      <w:r>
        <w:t>Desk Clerk</w:t>
      </w:r>
      <w:r w:rsidR="00D502EF">
        <w:t> | </w:t>
      </w:r>
      <w:r>
        <w:t>University of Kentucky</w:t>
      </w:r>
      <w:r w:rsidR="00D502EF">
        <w:t> | </w:t>
      </w:r>
      <w:r>
        <w:t>August 2019</w:t>
      </w:r>
      <w:r w:rsidR="00D502EF">
        <w:t xml:space="preserve"> – </w:t>
      </w:r>
      <w:r>
        <w:t>Dec</w:t>
      </w:r>
      <w:r w:rsidR="00D502EF">
        <w:t>ember 201</w:t>
      </w:r>
      <w:r>
        <w:t>9</w:t>
      </w:r>
    </w:p>
    <w:p w14:paraId="4821FE5A" w14:textId="4DFE7A33" w:rsidR="00D502EF" w:rsidRDefault="001C3486" w:rsidP="00D502EF">
      <w:pPr>
        <w:pStyle w:val="ListBullet"/>
        <w:numPr>
          <w:ilvl w:val="0"/>
          <w:numId w:val="21"/>
        </w:numPr>
      </w:pPr>
      <w:r>
        <w:t xml:space="preserve">Staff the desk through the night, aid in resident requests, </w:t>
      </w:r>
      <w:r w:rsidR="008A383F">
        <w:t>handle packages</w:t>
      </w:r>
      <w:r w:rsidR="00C1033C">
        <w:t>, respond to security emergencies</w:t>
      </w:r>
      <w:r w:rsidR="00023550">
        <w:t xml:space="preserve">, and make maintenance requests. </w:t>
      </w:r>
      <w:bookmarkStart w:id="0" w:name="_GoBack"/>
      <w:bookmarkEnd w:id="0"/>
    </w:p>
    <w:p w14:paraId="770A9F28" w14:textId="77777777" w:rsidR="00D502EF" w:rsidRDefault="00D502EF" w:rsidP="00D502EF">
      <w:pPr>
        <w:pStyle w:val="ListBullet"/>
        <w:numPr>
          <w:ilvl w:val="0"/>
          <w:numId w:val="0"/>
        </w:numPr>
      </w:pPr>
    </w:p>
    <w:sectPr w:rsidR="00D502EF" w:rsidSect="00E00FEB">
      <w:footerReference w:type="default" r:id="rId8"/>
      <w:pgSz w:w="12240" w:h="15840"/>
      <w:pgMar w:top="1008" w:right="1008" w:bottom="1152" w:left="1008" w:header="576"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1D797" w14:textId="77777777" w:rsidR="00732B17" w:rsidRDefault="00732B17">
      <w:pPr>
        <w:spacing w:after="0"/>
      </w:pPr>
      <w:r>
        <w:separator/>
      </w:r>
    </w:p>
  </w:endnote>
  <w:endnote w:type="continuationSeparator" w:id="0">
    <w:p w14:paraId="5104FDEB" w14:textId="77777777" w:rsidR="00732B17" w:rsidRDefault="00732B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1617930"/>
      <w:docPartObj>
        <w:docPartGallery w:val="Page Numbers (Bottom of Page)"/>
        <w:docPartUnique/>
      </w:docPartObj>
    </w:sdtPr>
    <w:sdtEndPr>
      <w:rPr>
        <w:noProof/>
      </w:rPr>
    </w:sdtEndPr>
    <w:sdtContent>
      <w:p w14:paraId="7184FB95" w14:textId="77777777" w:rsidR="00E00FEB" w:rsidRDefault="00E00FE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1D360" w14:textId="77777777" w:rsidR="00732B17" w:rsidRDefault="00732B17">
      <w:pPr>
        <w:spacing w:after="0"/>
      </w:pPr>
      <w:r>
        <w:separator/>
      </w:r>
    </w:p>
  </w:footnote>
  <w:footnote w:type="continuationSeparator" w:id="0">
    <w:p w14:paraId="434ED43F" w14:textId="77777777" w:rsidR="00732B17" w:rsidRDefault="00732B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C9CC4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abstractNumId w:val="10"/>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abstractNumId w:val="11"/>
  </w:num>
  <w:num w:numId="20">
    <w:abstractNumId w:val="10"/>
    <w:lvlOverride w:ilvl="0"/>
    <w:lvlOverride w:ilvl="1"/>
    <w:lvlOverride w:ilvl="2"/>
    <w:lvlOverride w:ilvl="3"/>
    <w:lvlOverride w:ilvl="4"/>
    <w:lvlOverride w:ilvl="5"/>
    <w:lvlOverride w:ilvl="6"/>
    <w:lvlOverride w:ilvl="7"/>
    <w:lvlOverride w:ilvl="8"/>
  </w:num>
  <w:num w:numId="2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A4"/>
    <w:rsid w:val="00002B1D"/>
    <w:rsid w:val="00023550"/>
    <w:rsid w:val="00073444"/>
    <w:rsid w:val="00085D02"/>
    <w:rsid w:val="00087B0C"/>
    <w:rsid w:val="000F12D8"/>
    <w:rsid w:val="00123643"/>
    <w:rsid w:val="001A4FAF"/>
    <w:rsid w:val="001C3486"/>
    <w:rsid w:val="00272CB0"/>
    <w:rsid w:val="00284554"/>
    <w:rsid w:val="002853E0"/>
    <w:rsid w:val="00374627"/>
    <w:rsid w:val="00394A6D"/>
    <w:rsid w:val="003F19B9"/>
    <w:rsid w:val="004439A7"/>
    <w:rsid w:val="00445723"/>
    <w:rsid w:val="004476A1"/>
    <w:rsid w:val="00455641"/>
    <w:rsid w:val="004D7CBC"/>
    <w:rsid w:val="005114E7"/>
    <w:rsid w:val="00564DC1"/>
    <w:rsid w:val="00573D48"/>
    <w:rsid w:val="005C2FB7"/>
    <w:rsid w:val="005E5E55"/>
    <w:rsid w:val="00616068"/>
    <w:rsid w:val="00654A30"/>
    <w:rsid w:val="00663B96"/>
    <w:rsid w:val="006E401C"/>
    <w:rsid w:val="00732B17"/>
    <w:rsid w:val="0077621B"/>
    <w:rsid w:val="007963CE"/>
    <w:rsid w:val="007D00B3"/>
    <w:rsid w:val="00815E32"/>
    <w:rsid w:val="0087369D"/>
    <w:rsid w:val="008916B6"/>
    <w:rsid w:val="008A383F"/>
    <w:rsid w:val="008E10EB"/>
    <w:rsid w:val="0097007C"/>
    <w:rsid w:val="00973DD7"/>
    <w:rsid w:val="009763C8"/>
    <w:rsid w:val="009851A4"/>
    <w:rsid w:val="009C6736"/>
    <w:rsid w:val="00A8131A"/>
    <w:rsid w:val="00AA6F90"/>
    <w:rsid w:val="00AF22F3"/>
    <w:rsid w:val="00AF2E1A"/>
    <w:rsid w:val="00AF4965"/>
    <w:rsid w:val="00B163F7"/>
    <w:rsid w:val="00B41B3C"/>
    <w:rsid w:val="00B769EE"/>
    <w:rsid w:val="00C05F42"/>
    <w:rsid w:val="00C1033C"/>
    <w:rsid w:val="00C140D0"/>
    <w:rsid w:val="00C57E43"/>
    <w:rsid w:val="00C72B59"/>
    <w:rsid w:val="00C83E7B"/>
    <w:rsid w:val="00CB5C6D"/>
    <w:rsid w:val="00CC75DB"/>
    <w:rsid w:val="00D26FD0"/>
    <w:rsid w:val="00D33143"/>
    <w:rsid w:val="00D502EF"/>
    <w:rsid w:val="00D56207"/>
    <w:rsid w:val="00D765AF"/>
    <w:rsid w:val="00D91165"/>
    <w:rsid w:val="00DD4208"/>
    <w:rsid w:val="00E00FEB"/>
    <w:rsid w:val="00E21DF7"/>
    <w:rsid w:val="00E97A2D"/>
    <w:rsid w:val="00EA2B92"/>
    <w:rsid w:val="00F65B23"/>
    <w:rsid w:val="00FF1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D9D76"/>
  <w15:chartTrackingRefBased/>
  <w15:docId w15:val="{6DCC4DAF-625C-4821-853F-E858B0F2B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semiHidden/>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unhideWhenUsed/>
    <w:qFormat/>
    <w:rsid w:val="00CC75DB"/>
    <w:pPr>
      <w:spacing w:after="0"/>
      <w:ind w:left="4252"/>
    </w:pPr>
  </w:style>
  <w:style w:type="character" w:customStyle="1" w:styleId="ClosingChar">
    <w:name w:val="Closing Char"/>
    <w:basedOn w:val="DefaultParagraphFont"/>
    <w:link w:val="Closing"/>
    <w:uiPriority w:val="2"/>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unhideWhenUsed/>
    <w:qFormat/>
    <w:rsid w:val="00CC75DB"/>
  </w:style>
  <w:style w:type="character" w:customStyle="1" w:styleId="DateChar">
    <w:name w:val="Date Char"/>
    <w:basedOn w:val="DefaultParagraphFont"/>
    <w:link w:val="Date"/>
    <w:uiPriority w:val="1"/>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semiHidden/>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semiHidden/>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semiHidden/>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unhideWhenUsed/>
    <w:qFormat/>
    <w:rsid w:val="00CC75DB"/>
  </w:style>
  <w:style w:type="character" w:customStyle="1" w:styleId="SalutationChar">
    <w:name w:val="Salutation Char"/>
    <w:basedOn w:val="DefaultParagraphFont"/>
    <w:link w:val="Salutation"/>
    <w:uiPriority w:val="2"/>
    <w:rsid w:val="00CC75DB"/>
  </w:style>
  <w:style w:type="paragraph" w:styleId="Signature">
    <w:name w:val="Signature"/>
    <w:basedOn w:val="Normal"/>
    <w:link w:val="SignatureChar"/>
    <w:uiPriority w:val="2"/>
    <w:unhideWhenUsed/>
    <w:qFormat/>
    <w:rsid w:val="00CC75DB"/>
    <w:pPr>
      <w:spacing w:after="0"/>
      <w:ind w:left="4252"/>
    </w:pPr>
  </w:style>
  <w:style w:type="character" w:customStyle="1" w:styleId="SignatureChar">
    <w:name w:val="Signature Char"/>
    <w:basedOn w:val="DefaultParagraphFont"/>
    <w:link w:val="Signature"/>
    <w:uiPriority w:val="2"/>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paragraph" w:customStyle="1" w:styleId="Address">
    <w:name w:val="Address"/>
    <w:basedOn w:val="Normal"/>
    <w:uiPriority w:val="1"/>
    <w:qFormat/>
    <w:rsid w:val="00E00FEB"/>
    <w:pPr>
      <w:spacing w:line="336" w:lineRule="auto"/>
      <w:contextualSpacing/>
    </w:pPr>
    <w:rPr>
      <w:rFonts w:eastAsiaTheme="minorEastAsia" w:cs="Times New Roman"/>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db\Downloads\TF0291918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F7789860DB4BB088657D6FF4366F6A"/>
        <w:category>
          <w:name w:val="General"/>
          <w:gallery w:val="placeholder"/>
        </w:category>
        <w:types>
          <w:type w:val="bbPlcHdr"/>
        </w:types>
        <w:behaviors>
          <w:behavior w:val="content"/>
        </w:behaviors>
        <w:guid w:val="{4A2E1301-5BDD-4AF5-BFFC-B2DF30791D5F}"/>
      </w:docPartPr>
      <w:docPartBody>
        <w:p w:rsidR="00FA4587" w:rsidRDefault="00FA4587">
          <w:pPr>
            <w:pStyle w:val="88F7789860DB4BB088657D6FF4366F6A"/>
          </w:pPr>
          <w:r>
            <w:t>Your Name</w:t>
          </w:r>
        </w:p>
      </w:docPartBody>
    </w:docPart>
    <w:docPart>
      <w:docPartPr>
        <w:name w:val="78968E876AF645AB80589316E4B78A9A"/>
        <w:category>
          <w:name w:val="General"/>
          <w:gallery w:val="placeholder"/>
        </w:category>
        <w:types>
          <w:type w:val="bbPlcHdr"/>
        </w:types>
        <w:behaviors>
          <w:behavior w:val="content"/>
        </w:behaviors>
        <w:guid w:val="{2A77351E-A194-4E5B-B717-2CC536BE84E3}"/>
      </w:docPartPr>
      <w:docPartBody>
        <w:p w:rsidR="00FA4587" w:rsidRDefault="00FA4587">
          <w:pPr>
            <w:pStyle w:val="78968E876AF645AB80589316E4B78A9A"/>
          </w:pPr>
          <w:r>
            <w:t>Education</w:t>
          </w:r>
        </w:p>
      </w:docPartBody>
    </w:docPart>
    <w:docPart>
      <w:docPartPr>
        <w:name w:val="AA8DAFCD136B4A0FB7621CCE88C3E9D4"/>
        <w:category>
          <w:name w:val="General"/>
          <w:gallery w:val="placeholder"/>
        </w:category>
        <w:types>
          <w:type w:val="bbPlcHdr"/>
        </w:types>
        <w:behaviors>
          <w:behavior w:val="content"/>
        </w:behaviors>
        <w:guid w:val="{D6C021E7-9349-4F96-86C6-62A3FA93591B}"/>
      </w:docPartPr>
      <w:docPartBody>
        <w:p w:rsidR="00FA4587" w:rsidRDefault="00FA4587">
          <w:pPr>
            <w:pStyle w:val="AA8DAFCD136B4A0FB7621CCE88C3E9D4"/>
          </w:pPr>
          <w:r>
            <w:t>Major</w:t>
          </w:r>
        </w:p>
      </w:docPartBody>
    </w:docPart>
    <w:docPart>
      <w:docPartPr>
        <w:name w:val="623653A8108440CF9613B77E31DFBF13"/>
        <w:category>
          <w:name w:val="General"/>
          <w:gallery w:val="placeholder"/>
        </w:category>
        <w:types>
          <w:type w:val="bbPlcHdr"/>
        </w:types>
        <w:behaviors>
          <w:behavior w:val="content"/>
        </w:behaviors>
        <w:guid w:val="{37DDA449-EC1B-4540-9AAD-CA12F1F676C2}"/>
      </w:docPartPr>
      <w:docPartBody>
        <w:p w:rsidR="00FA4587" w:rsidRDefault="00FA4587">
          <w:pPr>
            <w:pStyle w:val="623653A8108440CF9613B77E31DFBF13"/>
          </w:pPr>
          <w:r>
            <w:t>Minor</w:t>
          </w:r>
        </w:p>
      </w:docPartBody>
    </w:docPart>
    <w:docPart>
      <w:docPartPr>
        <w:name w:val="E8B375D41196405E98B4A91E7BF1840D"/>
        <w:category>
          <w:name w:val="General"/>
          <w:gallery w:val="placeholder"/>
        </w:category>
        <w:types>
          <w:type w:val="bbPlcHdr"/>
        </w:types>
        <w:behaviors>
          <w:behavior w:val="content"/>
        </w:behaviors>
        <w:guid w:val="{588B8F94-68E8-4AE3-ACE2-AE5F1CA2E186}"/>
      </w:docPartPr>
      <w:docPartBody>
        <w:p w:rsidR="00FA4587" w:rsidRDefault="00FA4587">
          <w:pPr>
            <w:pStyle w:val="E8B375D41196405E98B4A91E7BF1840D"/>
          </w:pPr>
          <w:r>
            <w:t>Skills &amp; Abilities</w:t>
          </w:r>
        </w:p>
      </w:docPartBody>
    </w:docPart>
    <w:docPart>
      <w:docPartPr>
        <w:name w:val="2C5E251B71874D068CBAFE6CBBDC1708"/>
        <w:category>
          <w:name w:val="General"/>
          <w:gallery w:val="placeholder"/>
        </w:category>
        <w:types>
          <w:type w:val="bbPlcHdr"/>
        </w:types>
        <w:behaviors>
          <w:behavior w:val="content"/>
        </w:behaviors>
        <w:guid w:val="{87595227-C4C7-46B8-8925-2C47366E7641}"/>
      </w:docPartPr>
      <w:docPartBody>
        <w:p w:rsidR="00FA4587" w:rsidRDefault="00FA4587">
          <w:pPr>
            <w:pStyle w:val="2C5E251B71874D068CBAFE6CBBDC1708"/>
          </w:pPr>
          <w:r>
            <w:t>Management</w:t>
          </w:r>
        </w:p>
      </w:docPartBody>
    </w:docPart>
    <w:docPart>
      <w:docPartPr>
        <w:name w:val="7996F845B78A49E99E7746961054D332"/>
        <w:category>
          <w:name w:val="General"/>
          <w:gallery w:val="placeholder"/>
        </w:category>
        <w:types>
          <w:type w:val="bbPlcHdr"/>
        </w:types>
        <w:behaviors>
          <w:behavior w:val="content"/>
        </w:behaviors>
        <w:guid w:val="{F96F44F1-A284-4E71-9F56-2B2601326783}"/>
      </w:docPartPr>
      <w:docPartBody>
        <w:p w:rsidR="00FA4587" w:rsidRDefault="00FA4587">
          <w:pPr>
            <w:pStyle w:val="7996F845B78A49E99E7746961054D332"/>
          </w:pPr>
          <w:r>
            <w:t>Sales</w:t>
          </w:r>
        </w:p>
      </w:docPartBody>
    </w:docPart>
    <w:docPart>
      <w:docPartPr>
        <w:name w:val="907CD5C919F94EF8B4852718D341D881"/>
        <w:category>
          <w:name w:val="General"/>
          <w:gallery w:val="placeholder"/>
        </w:category>
        <w:types>
          <w:type w:val="bbPlcHdr"/>
        </w:types>
        <w:behaviors>
          <w:behavior w:val="content"/>
        </w:behaviors>
        <w:guid w:val="{38C4306F-3210-44A6-9388-25FA5240F048}"/>
      </w:docPartPr>
      <w:docPartBody>
        <w:p w:rsidR="00FA4587" w:rsidRDefault="00FA4587">
          <w:pPr>
            <w:pStyle w:val="907CD5C919F94EF8B4852718D341D881"/>
          </w:pPr>
          <w:r>
            <w:t>Communication</w:t>
          </w:r>
        </w:p>
      </w:docPartBody>
    </w:docPart>
    <w:docPart>
      <w:docPartPr>
        <w:name w:val="45C6FD42A3424960B88B46268B66EA6D"/>
        <w:category>
          <w:name w:val="General"/>
          <w:gallery w:val="placeholder"/>
        </w:category>
        <w:types>
          <w:type w:val="bbPlcHdr"/>
        </w:types>
        <w:behaviors>
          <w:behavior w:val="content"/>
        </w:behaviors>
        <w:guid w:val="{11BD3832-225E-4361-A7D6-600A72DC02C6}"/>
      </w:docPartPr>
      <w:docPartBody>
        <w:p w:rsidR="00FA4587" w:rsidRDefault="00FA4587">
          <w:pPr>
            <w:pStyle w:val="45C6FD42A3424960B88B46268B66EA6D"/>
          </w:pPr>
          <w:r>
            <w:t>Leadership</w:t>
          </w:r>
        </w:p>
      </w:docPartBody>
    </w:docPart>
    <w:docPart>
      <w:docPartPr>
        <w:name w:val="ED091B35A0B14D3B93F9C814B8AB6695"/>
        <w:category>
          <w:name w:val="General"/>
          <w:gallery w:val="placeholder"/>
        </w:category>
        <w:types>
          <w:type w:val="bbPlcHdr"/>
        </w:types>
        <w:behaviors>
          <w:behavior w:val="content"/>
        </w:behaviors>
        <w:guid w:val="{F0CF7A63-8B1C-4069-9BCD-0FB193E126A7}"/>
      </w:docPartPr>
      <w:docPartBody>
        <w:p w:rsidR="00FA4587" w:rsidRDefault="00FA4587">
          <w:pPr>
            <w:pStyle w:val="ED091B35A0B14D3B93F9C814B8AB6695"/>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87"/>
    <w:rsid w:val="001556B4"/>
    <w:rsid w:val="00375D6E"/>
    <w:rsid w:val="008D2C20"/>
    <w:rsid w:val="00FA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F7789860DB4BB088657D6FF4366F6A">
    <w:name w:val="88F7789860DB4BB088657D6FF4366F6A"/>
  </w:style>
  <w:style w:type="paragraph" w:customStyle="1" w:styleId="EF4F8CAD91D44DD1B8B389A3A33A05FA">
    <w:name w:val="EF4F8CAD91D44DD1B8B389A3A33A05FA"/>
  </w:style>
  <w:style w:type="paragraph" w:customStyle="1" w:styleId="407B19482ACA48D5BAA1F1521F790FDC">
    <w:name w:val="407B19482ACA48D5BAA1F1521F790FDC"/>
  </w:style>
  <w:style w:type="paragraph" w:customStyle="1" w:styleId="658D76F3EDDB44DBAF4449DB87FD5723">
    <w:name w:val="658D76F3EDDB44DBAF4449DB87FD5723"/>
  </w:style>
  <w:style w:type="paragraph" w:customStyle="1" w:styleId="0E9BEB48B3FD44B8ACEFD35EFC962F27">
    <w:name w:val="0E9BEB48B3FD44B8ACEFD35EFC962F27"/>
  </w:style>
  <w:style w:type="paragraph" w:customStyle="1" w:styleId="458E5105CE5B401E98036B99F8F3F6D6">
    <w:name w:val="458E5105CE5B401E98036B99F8F3F6D6"/>
  </w:style>
  <w:style w:type="paragraph" w:customStyle="1" w:styleId="2CC8FC4119854A32ACD657D6320812CB">
    <w:name w:val="2CC8FC4119854A32ACD657D6320812CB"/>
  </w:style>
  <w:style w:type="paragraph" w:customStyle="1" w:styleId="78968E876AF645AB80589316E4B78A9A">
    <w:name w:val="78968E876AF645AB80589316E4B78A9A"/>
  </w:style>
  <w:style w:type="paragraph" w:customStyle="1" w:styleId="E4429A1DF62048A8AA5753BBE0BC1CB7">
    <w:name w:val="E4429A1DF62048A8AA5753BBE0BC1CB7"/>
  </w:style>
  <w:style w:type="paragraph" w:customStyle="1" w:styleId="3396B30D695547C388A792F55CE232FB">
    <w:name w:val="3396B30D695547C388A792F55CE232FB"/>
  </w:style>
  <w:style w:type="paragraph" w:customStyle="1" w:styleId="6FE1A1E2E81D40DA9DD65AD3C9E526E1">
    <w:name w:val="6FE1A1E2E81D40DA9DD65AD3C9E526E1"/>
  </w:style>
  <w:style w:type="paragraph" w:customStyle="1" w:styleId="AA8DAFCD136B4A0FB7621CCE88C3E9D4">
    <w:name w:val="AA8DAFCD136B4A0FB7621CCE88C3E9D4"/>
  </w:style>
  <w:style w:type="paragraph" w:customStyle="1" w:styleId="7C62119A6F3440378CCB9B8AA8B69E64">
    <w:name w:val="7C62119A6F3440378CCB9B8AA8B69E64"/>
  </w:style>
  <w:style w:type="paragraph" w:customStyle="1" w:styleId="623653A8108440CF9613B77E31DFBF13">
    <w:name w:val="623653A8108440CF9613B77E31DFBF13"/>
  </w:style>
  <w:style w:type="paragraph" w:customStyle="1" w:styleId="BD787FB7D9594235979FF7A79FE95F28">
    <w:name w:val="BD787FB7D9594235979FF7A79FE95F28"/>
  </w:style>
  <w:style w:type="paragraph" w:customStyle="1" w:styleId="EC79B3D4C3EA428983A700796511A972">
    <w:name w:val="EC79B3D4C3EA428983A700796511A972"/>
  </w:style>
  <w:style w:type="paragraph" w:customStyle="1" w:styleId="A760D65C47C94A3A8C1A3E25E37A5016">
    <w:name w:val="A760D65C47C94A3A8C1A3E25E37A5016"/>
  </w:style>
  <w:style w:type="paragraph" w:customStyle="1" w:styleId="37F06DE9E9AD4E6282DDDA35AB1CABC0">
    <w:name w:val="37F06DE9E9AD4E6282DDDA35AB1CABC0"/>
  </w:style>
  <w:style w:type="paragraph" w:customStyle="1" w:styleId="FFE95E5176864F04BD50BB59693717F8">
    <w:name w:val="FFE95E5176864F04BD50BB59693717F8"/>
  </w:style>
  <w:style w:type="paragraph" w:customStyle="1" w:styleId="E8B375D41196405E98B4A91E7BF1840D">
    <w:name w:val="E8B375D41196405E98B4A91E7BF1840D"/>
  </w:style>
  <w:style w:type="paragraph" w:customStyle="1" w:styleId="2C5E251B71874D068CBAFE6CBBDC1708">
    <w:name w:val="2C5E251B71874D068CBAFE6CBBDC1708"/>
  </w:style>
  <w:style w:type="paragraph" w:customStyle="1" w:styleId="A0AB31B7090240D79B0EECEAF7BE1A54">
    <w:name w:val="A0AB31B7090240D79B0EECEAF7BE1A54"/>
  </w:style>
  <w:style w:type="paragraph" w:customStyle="1" w:styleId="7996F845B78A49E99E7746961054D332">
    <w:name w:val="7996F845B78A49E99E7746961054D332"/>
  </w:style>
  <w:style w:type="paragraph" w:customStyle="1" w:styleId="BE643C0596F148808169FF387F88626D">
    <w:name w:val="BE643C0596F148808169FF387F88626D"/>
  </w:style>
  <w:style w:type="paragraph" w:customStyle="1" w:styleId="907CD5C919F94EF8B4852718D341D881">
    <w:name w:val="907CD5C919F94EF8B4852718D341D881"/>
  </w:style>
  <w:style w:type="paragraph" w:customStyle="1" w:styleId="54C214A83BE84E53AA2E468A3B559774">
    <w:name w:val="54C214A83BE84E53AA2E468A3B559774"/>
  </w:style>
  <w:style w:type="paragraph" w:customStyle="1" w:styleId="45C6FD42A3424960B88B46268B66EA6D">
    <w:name w:val="45C6FD42A3424960B88B46268B66EA6D"/>
  </w:style>
  <w:style w:type="paragraph" w:customStyle="1" w:styleId="74E7E4B13FC4416C9FC3AB0F07E46B13">
    <w:name w:val="74E7E4B13FC4416C9FC3AB0F07E46B13"/>
  </w:style>
  <w:style w:type="paragraph" w:customStyle="1" w:styleId="ED091B35A0B14D3B93F9C814B8AB6695">
    <w:name w:val="ED091B35A0B14D3B93F9C814B8AB6695"/>
  </w:style>
  <w:style w:type="paragraph" w:customStyle="1" w:styleId="72B4EBC237A04BFC963AAA988EBF9CD5">
    <w:name w:val="72B4EBC237A04BFC963AAA988EBF9CD5"/>
  </w:style>
  <w:style w:type="paragraph" w:customStyle="1" w:styleId="E1A8A2F5CB98489DB9362FF2FDCDE27F">
    <w:name w:val="E1A8A2F5CB98489DB9362FF2FDCDE27F"/>
  </w:style>
  <w:style w:type="paragraph" w:customStyle="1" w:styleId="DF9BC00A29B0480296F41EE6FE2AA0B9">
    <w:name w:val="DF9BC00A29B0480296F41EE6FE2AA0B9"/>
  </w:style>
  <w:style w:type="paragraph" w:customStyle="1" w:styleId="91A301D02B5F41D78FB6C61AA46AD908">
    <w:name w:val="91A301D02B5F41D78FB6C61AA46AD908"/>
  </w:style>
  <w:style w:type="paragraph" w:customStyle="1" w:styleId="0A48E55758FB43D6B488CE5B527F4176">
    <w:name w:val="0A48E55758FB43D6B488CE5B527F4176"/>
  </w:style>
  <w:style w:type="paragraph" w:customStyle="1" w:styleId="9C8B46F49E7C40AF897E5710836902F7">
    <w:name w:val="9C8B46F49E7C40AF897E5710836902F7"/>
  </w:style>
  <w:style w:type="paragraph" w:customStyle="1" w:styleId="DBC784078BAA42859E05319802704EF3">
    <w:name w:val="DBC784078BAA42859E05319802704EF3"/>
  </w:style>
  <w:style w:type="paragraph" w:customStyle="1" w:styleId="88DA362530BB4623A0B923A885423B0E">
    <w:name w:val="88DA362530BB4623A0B923A885423B0E"/>
    <w:rsid w:val="00FA4587"/>
  </w:style>
  <w:style w:type="paragraph" w:customStyle="1" w:styleId="1BF58C05734E4886A1DA0A6F4560B596">
    <w:name w:val="1BF58C05734E4886A1DA0A6F4560B596"/>
    <w:rsid w:val="00FA4587"/>
  </w:style>
  <w:style w:type="paragraph" w:customStyle="1" w:styleId="4528C2936F754D44A82424432D4EF48E">
    <w:name w:val="4528C2936F754D44A82424432D4EF48E"/>
    <w:rsid w:val="00FA4587"/>
  </w:style>
  <w:style w:type="paragraph" w:customStyle="1" w:styleId="A0B80BC7A1554A7EBA6412363C27D673">
    <w:name w:val="A0B80BC7A1554A7EBA6412363C27D673"/>
    <w:rsid w:val="00FA4587"/>
  </w:style>
  <w:style w:type="paragraph" w:customStyle="1" w:styleId="97BCEF5D88EE46748CD68C6BDCAA57AC">
    <w:name w:val="97BCEF5D88EE46748CD68C6BDCAA57AC"/>
    <w:rsid w:val="00FA4587"/>
  </w:style>
  <w:style w:type="paragraph" w:customStyle="1" w:styleId="B9F07960355748319791D0680435A13F">
    <w:name w:val="B9F07960355748319791D0680435A13F"/>
    <w:rsid w:val="00FA4587"/>
  </w:style>
  <w:style w:type="paragraph" w:customStyle="1" w:styleId="9419BD6672214D938899022302D114E2">
    <w:name w:val="9419BD6672214D938899022302D114E2"/>
    <w:rsid w:val="00FA4587"/>
  </w:style>
  <w:style w:type="paragraph" w:customStyle="1" w:styleId="9970DA275A9247A09816FDF4BEBFD464">
    <w:name w:val="9970DA275A9247A09816FDF4BEBFD464"/>
    <w:rsid w:val="00FA4587"/>
  </w:style>
  <w:style w:type="paragraph" w:customStyle="1" w:styleId="3A42DDC9196343F4A8C810592D26D03D">
    <w:name w:val="3A42DDC9196343F4A8C810592D26D03D"/>
    <w:rsid w:val="00FA4587"/>
  </w:style>
  <w:style w:type="paragraph" w:customStyle="1" w:styleId="0078C241687E48CCAEF46F12816DD3BC">
    <w:name w:val="0078C241687E48CCAEF46F12816DD3BC"/>
    <w:rsid w:val="00FA4587"/>
  </w:style>
  <w:style w:type="paragraph" w:customStyle="1" w:styleId="A1DB87C853C944A4BDF5085C45278B31">
    <w:name w:val="A1DB87C853C944A4BDF5085C45278B31"/>
    <w:rsid w:val="00FA4587"/>
  </w:style>
  <w:style w:type="paragraph" w:customStyle="1" w:styleId="E6EBC1C0567549EBAC749534CCF76AAF">
    <w:name w:val="E6EBC1C0567549EBAC749534CCF76AAF"/>
    <w:rsid w:val="00FA4587"/>
  </w:style>
  <w:style w:type="paragraph" w:customStyle="1" w:styleId="6BF9EAEBC8B74AAA87492C8B6079BF21">
    <w:name w:val="6BF9EAEBC8B74AAA87492C8B6079BF21"/>
    <w:rsid w:val="00FA4587"/>
  </w:style>
  <w:style w:type="paragraph" w:customStyle="1" w:styleId="F7989470490E4AAF831E11F2E4F747F7">
    <w:name w:val="F7989470490E4AAF831E11F2E4F747F7"/>
    <w:rsid w:val="00FA4587"/>
  </w:style>
  <w:style w:type="paragraph" w:customStyle="1" w:styleId="EDF76B3E843544F683FA6B8F9747F30D">
    <w:name w:val="EDF76B3E843544F683FA6B8F9747F30D"/>
    <w:rsid w:val="00FA4587"/>
  </w:style>
  <w:style w:type="paragraph" w:customStyle="1" w:styleId="DC9D925E0FDA420A8DE9D720B0663929">
    <w:name w:val="DC9D925E0FDA420A8DE9D720B0663929"/>
    <w:rsid w:val="00FA4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3051 Kirklevington Dr Apt 178, Lexington, KY 40517</CompanyAddress>
  <CompanyPhone>(270)585-4142</CompanyPhone>
  <CompanyFax/>
  <CompanyEmail>dpgo223@g.uky.edu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TF02919188.dotx</Template>
  <TotalTime>304</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Dawson Paul Godby</dc:description>
  <cp:lastModifiedBy>Godby, Dawson P.</cp:lastModifiedBy>
  <cp:revision>36</cp:revision>
  <dcterms:created xsi:type="dcterms:W3CDTF">2018-11-24T15:21:00Z</dcterms:created>
  <dcterms:modified xsi:type="dcterms:W3CDTF">2019-12-29T16:02:00Z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